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A630" w14:textId="6F62900C" w:rsidR="00D25097" w:rsidRPr="00992811" w:rsidRDefault="0065266F" w:rsidP="00141A6E">
      <w:pPr>
        <w:jc w:val="center"/>
        <w:rPr>
          <w:sz w:val="28"/>
        </w:rPr>
      </w:pPr>
      <w:r>
        <w:rPr>
          <w:sz w:val="28"/>
        </w:rPr>
        <w:t>2016</w:t>
      </w:r>
      <w:r w:rsidR="00141A6E" w:rsidRPr="00992811">
        <w:rPr>
          <w:rFonts w:hint="eastAsia"/>
          <w:sz w:val="28"/>
        </w:rPr>
        <w:t>年度ネットワーク基礎　レポート１　テンプレート</w:t>
      </w:r>
    </w:p>
    <w:p w14:paraId="70D988A1" w14:textId="71F31D62" w:rsidR="00141A6E" w:rsidRDefault="00141A6E" w:rsidP="007700EB">
      <w:pPr>
        <w:jc w:val="center"/>
      </w:pPr>
      <w:r>
        <w:rPr>
          <w:rFonts w:hint="eastAsia"/>
        </w:rPr>
        <w:t>学籍番号</w:t>
      </w:r>
      <w:r w:rsidR="00726F22">
        <w:rPr>
          <w:rFonts w:hint="eastAsia"/>
        </w:rPr>
        <w:t>051650179</w:t>
      </w:r>
      <w:r>
        <w:rPr>
          <w:rFonts w:hint="eastAsia"/>
        </w:rPr>
        <w:t xml:space="preserve">　氏名</w:t>
      </w:r>
      <w:r w:rsidR="00726F22">
        <w:rPr>
          <w:rFonts w:hint="eastAsia"/>
        </w:rPr>
        <w:t xml:space="preserve">　バラク・エリラム</w:t>
      </w:r>
    </w:p>
    <w:p w14:paraId="645B78CE" w14:textId="77777777" w:rsidR="00992811" w:rsidRDefault="00992811" w:rsidP="00141A6E">
      <w:pPr>
        <w:jc w:val="right"/>
      </w:pPr>
    </w:p>
    <w:p w14:paraId="24365B77" w14:textId="77777777" w:rsidR="00141A6E" w:rsidRPr="00992811" w:rsidRDefault="00992811">
      <w:r w:rsidRPr="00992811">
        <w:rPr>
          <w:rFonts w:hint="eastAsia"/>
        </w:rPr>
        <w:t>※各欄の高さや文字の大きさ，間隔などは適宜調整すること</w:t>
      </w:r>
    </w:p>
    <w:p w14:paraId="545FBBE5" w14:textId="77777777" w:rsidR="00141A6E" w:rsidRPr="00992811" w:rsidRDefault="00141A6E">
      <w:r w:rsidRPr="00992811">
        <w:rPr>
          <w:rFonts w:hint="eastAsia"/>
        </w:rPr>
        <w:t>１）</w:t>
      </w:r>
    </w:p>
    <w:p w14:paraId="77B82DF5" w14:textId="77777777" w:rsidR="00141A6E" w:rsidRPr="00992811" w:rsidRDefault="00141A6E">
      <w:r w:rsidRPr="00992811">
        <w:rPr>
          <w:rFonts w:hint="eastAsia"/>
        </w:rPr>
        <w:t xml:space="preserve">・ソースコードの空欄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0064"/>
      </w:tblGrid>
      <w:tr w:rsidR="00141A6E" w14:paraId="42FF53C4" w14:textId="77777777" w:rsidTr="007700EB">
        <w:tc>
          <w:tcPr>
            <w:tcW w:w="534" w:type="dxa"/>
          </w:tcPr>
          <w:p w14:paraId="6FC8142D" w14:textId="77777777" w:rsidR="00141A6E" w:rsidRDefault="00141A6E">
            <w:r>
              <w:t>1</w:t>
            </w:r>
          </w:p>
        </w:tc>
        <w:tc>
          <w:tcPr>
            <w:tcW w:w="10064" w:type="dxa"/>
          </w:tcPr>
          <w:p w14:paraId="66434C22" w14:textId="77777777" w:rsidR="007C1027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>bread=0;</w:t>
            </w:r>
          </w:p>
          <w:p w14:paraId="380A795D" w14:textId="77777777" w:rsidR="007C1027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>minutes=0;</w:t>
            </w:r>
          </w:p>
          <w:p w14:paraId="69BAEC12" w14:textId="04DEB423" w:rsidR="00141A6E" w:rsidRPr="00141A6E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max=m;</w:t>
            </w:r>
          </w:p>
        </w:tc>
      </w:tr>
      <w:tr w:rsidR="00141A6E" w14:paraId="3EF80C51" w14:textId="77777777" w:rsidTr="007700EB">
        <w:tc>
          <w:tcPr>
            <w:tcW w:w="534" w:type="dxa"/>
          </w:tcPr>
          <w:p w14:paraId="583D6F40" w14:textId="77777777" w:rsidR="00141A6E" w:rsidRDefault="00141A6E">
            <w:r>
              <w:t>2</w:t>
            </w:r>
          </w:p>
        </w:tc>
        <w:tc>
          <w:tcPr>
            <w:tcW w:w="10064" w:type="dxa"/>
          </w:tcPr>
          <w:p w14:paraId="47E1DD6A" w14:textId="4398186A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bread&lt;max</w:t>
            </w:r>
          </w:p>
        </w:tc>
      </w:tr>
      <w:tr w:rsidR="00141A6E" w14:paraId="1C470133" w14:textId="77777777" w:rsidTr="007700EB">
        <w:tc>
          <w:tcPr>
            <w:tcW w:w="534" w:type="dxa"/>
          </w:tcPr>
          <w:p w14:paraId="4CFD4CFA" w14:textId="77777777" w:rsidR="00141A6E" w:rsidRDefault="00141A6E">
            <w:r>
              <w:t>3</w:t>
            </w:r>
          </w:p>
        </w:tc>
        <w:tc>
          <w:tcPr>
            <w:tcW w:w="10064" w:type="dxa"/>
          </w:tcPr>
          <w:p w14:paraId="2C7EEC96" w14:textId="5D88E073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>"トースターにはもう入れるところはありません"</w:t>
            </w:r>
          </w:p>
        </w:tc>
      </w:tr>
      <w:tr w:rsidR="00141A6E" w14:paraId="402AAC60" w14:textId="77777777" w:rsidTr="007700EB">
        <w:tc>
          <w:tcPr>
            <w:tcW w:w="534" w:type="dxa"/>
          </w:tcPr>
          <w:p w14:paraId="6B05B8AC" w14:textId="77777777" w:rsidR="00141A6E" w:rsidRDefault="00141A6E">
            <w:r>
              <w:t>4</w:t>
            </w:r>
          </w:p>
        </w:tc>
        <w:tc>
          <w:tcPr>
            <w:tcW w:w="10064" w:type="dxa"/>
          </w:tcPr>
          <w:p w14:paraId="0D6F88F9" w14:textId="77777777" w:rsidR="007C1027" w:rsidRPr="007C1027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void heat(</w:t>
            </w:r>
            <w:proofErr w:type="spellStart"/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h){</w:t>
            </w:r>
          </w:p>
          <w:p w14:paraId="0AE666D7" w14:textId="77777777" w:rsidR="007C1027" w:rsidRPr="007C1027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ab/>
              <w:t>minutes=</w:t>
            </w:r>
            <w:proofErr w:type="spellStart"/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minutes+h</w:t>
            </w:r>
            <w:proofErr w:type="spellEnd"/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;</w:t>
            </w:r>
          </w:p>
          <w:p w14:paraId="44040A4A" w14:textId="77777777" w:rsidR="007C1027" w:rsidRPr="007C1027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</w:t>
            </w:r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ab/>
            </w:r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ab/>
            </w:r>
            <w:proofErr w:type="spellStart"/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>("パンは"+h+"分焼きました");</w:t>
            </w:r>
          </w:p>
          <w:p w14:paraId="558A92B2" w14:textId="062009F1" w:rsidR="00141A6E" w:rsidRPr="00141A6E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}</w:t>
            </w:r>
          </w:p>
        </w:tc>
      </w:tr>
      <w:tr w:rsidR="00141A6E" w14:paraId="491E618C" w14:textId="77777777" w:rsidTr="007700EB">
        <w:tc>
          <w:tcPr>
            <w:tcW w:w="534" w:type="dxa"/>
          </w:tcPr>
          <w:p w14:paraId="4023C66D" w14:textId="77777777" w:rsidR="00141A6E" w:rsidRDefault="00141A6E">
            <w:r>
              <w:t>5</w:t>
            </w:r>
          </w:p>
        </w:tc>
        <w:tc>
          <w:tcPr>
            <w:tcW w:w="10064" w:type="dxa"/>
          </w:tcPr>
          <w:p w14:paraId="37801E7D" w14:textId="74FC7D8A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>"オープン！"</w:t>
            </w:r>
          </w:p>
        </w:tc>
      </w:tr>
      <w:tr w:rsidR="00141A6E" w14:paraId="3E902E4D" w14:textId="77777777" w:rsidTr="007700EB">
        <w:tc>
          <w:tcPr>
            <w:tcW w:w="534" w:type="dxa"/>
          </w:tcPr>
          <w:p w14:paraId="2D912448" w14:textId="77777777" w:rsidR="00141A6E" w:rsidRDefault="00141A6E">
            <w:r>
              <w:t>6</w:t>
            </w:r>
          </w:p>
        </w:tc>
        <w:tc>
          <w:tcPr>
            <w:tcW w:w="10064" w:type="dxa"/>
          </w:tcPr>
          <w:p w14:paraId="3429B1A1" w14:textId="703F8314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minutes==(2*bread)</w:t>
            </w:r>
          </w:p>
        </w:tc>
      </w:tr>
      <w:tr w:rsidR="00141A6E" w14:paraId="33639C85" w14:textId="77777777" w:rsidTr="007700EB">
        <w:tc>
          <w:tcPr>
            <w:tcW w:w="534" w:type="dxa"/>
          </w:tcPr>
          <w:p w14:paraId="3C4D1E62" w14:textId="77777777" w:rsidR="00141A6E" w:rsidRDefault="00141A6E">
            <w:r>
              <w:t>7</w:t>
            </w:r>
          </w:p>
        </w:tc>
        <w:tc>
          <w:tcPr>
            <w:tcW w:w="10064" w:type="dxa"/>
          </w:tcPr>
          <w:p w14:paraId="75936A58" w14:textId="3DDEA8FE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heated=bread;</w:t>
            </w:r>
          </w:p>
        </w:tc>
      </w:tr>
      <w:tr w:rsidR="00141A6E" w14:paraId="47FC5FA4" w14:textId="77777777" w:rsidTr="007700EB">
        <w:tc>
          <w:tcPr>
            <w:tcW w:w="534" w:type="dxa"/>
          </w:tcPr>
          <w:p w14:paraId="0F78592F" w14:textId="77777777" w:rsidR="00141A6E" w:rsidRDefault="00141A6E">
            <w:r>
              <w:t>8</w:t>
            </w:r>
          </w:p>
        </w:tc>
        <w:tc>
          <w:tcPr>
            <w:tcW w:w="10064" w:type="dxa"/>
          </w:tcPr>
          <w:p w14:paraId="5D6AEBE1" w14:textId="77777777" w:rsidR="007C1027" w:rsidRPr="007C1027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bread=0;</w:t>
            </w:r>
          </w:p>
          <w:p w14:paraId="170222C3" w14:textId="79DE0FB6" w:rsidR="00141A6E" w:rsidRPr="00141A6E" w:rsidRDefault="007C1027" w:rsidP="007C1027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minutes=0;</w:t>
            </w:r>
          </w:p>
        </w:tc>
      </w:tr>
      <w:tr w:rsidR="00141A6E" w14:paraId="708EC7B7" w14:textId="77777777" w:rsidTr="007700EB">
        <w:tc>
          <w:tcPr>
            <w:tcW w:w="534" w:type="dxa"/>
          </w:tcPr>
          <w:p w14:paraId="37EDF763" w14:textId="77777777" w:rsidR="00141A6E" w:rsidRDefault="00141A6E">
            <w:r>
              <w:t>9</w:t>
            </w:r>
          </w:p>
        </w:tc>
        <w:tc>
          <w:tcPr>
            <w:tcW w:w="10064" w:type="dxa"/>
          </w:tcPr>
          <w:p w14:paraId="3F385E84" w14:textId="3C03FAEC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eliram.addBread1();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</w:t>
            </w:r>
          </w:p>
        </w:tc>
      </w:tr>
      <w:tr w:rsidR="00141A6E" w14:paraId="42154A3C" w14:textId="77777777" w:rsidTr="007700EB">
        <w:tc>
          <w:tcPr>
            <w:tcW w:w="534" w:type="dxa"/>
          </w:tcPr>
          <w:p w14:paraId="3090A88C" w14:textId="77777777" w:rsidR="00141A6E" w:rsidRDefault="00141A6E">
            <w:r>
              <w:t>10</w:t>
            </w:r>
          </w:p>
        </w:tc>
        <w:tc>
          <w:tcPr>
            <w:tcW w:w="10064" w:type="dxa"/>
          </w:tcPr>
          <w:p w14:paraId="389EE072" w14:textId="7FBDFD48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barak</w:t>
            </w:r>
            <w:proofErr w:type="spellEnd"/>
          </w:p>
        </w:tc>
      </w:tr>
      <w:tr w:rsidR="00141A6E" w14:paraId="481C9249" w14:textId="77777777" w:rsidTr="007700EB">
        <w:tc>
          <w:tcPr>
            <w:tcW w:w="534" w:type="dxa"/>
          </w:tcPr>
          <w:p w14:paraId="45CDAAF3" w14:textId="77777777" w:rsidR="00141A6E" w:rsidRDefault="00141A6E">
            <w:r>
              <w:t>11</w:t>
            </w:r>
          </w:p>
        </w:tc>
        <w:tc>
          <w:tcPr>
            <w:tcW w:w="10064" w:type="dxa"/>
          </w:tcPr>
          <w:p w14:paraId="7E240D3B" w14:textId="77A3E237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7C1027">
              <w:rPr>
                <w:rFonts w:ascii="ＭＳ ゴシック" w:eastAsia="ＭＳ ゴシック" w:hAnsi="ＭＳ ゴシック" w:hint="eastAsia"/>
                <w:sz w:val="20"/>
                <w:szCs w:val="20"/>
              </w:rPr>
              <w:t>"コメ好きバラク",4</w:t>
            </w:r>
          </w:p>
        </w:tc>
      </w:tr>
      <w:tr w:rsidR="00141A6E" w14:paraId="20E9B523" w14:textId="77777777" w:rsidTr="007700EB">
        <w:tc>
          <w:tcPr>
            <w:tcW w:w="534" w:type="dxa"/>
          </w:tcPr>
          <w:p w14:paraId="0B24CC1F" w14:textId="77777777" w:rsidR="00141A6E" w:rsidRDefault="00141A6E">
            <w:r>
              <w:t>12</w:t>
            </w:r>
          </w:p>
        </w:tc>
        <w:tc>
          <w:tcPr>
            <w:tcW w:w="10064" w:type="dxa"/>
          </w:tcPr>
          <w:p w14:paraId="1DB76D52" w14:textId="51402E24" w:rsidR="00141A6E" w:rsidRPr="00141A6E" w:rsidRDefault="007C1027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proofErr w:type="spellStart"/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barak.heat</w:t>
            </w:r>
            <w:proofErr w:type="spellEnd"/>
            <w:r w:rsidRPr="007C1027">
              <w:rPr>
                <w:rFonts w:ascii="ＭＳ ゴシック" w:eastAsia="ＭＳ ゴシック" w:hAnsi="ＭＳ ゴシック"/>
                <w:sz w:val="20"/>
                <w:szCs w:val="20"/>
              </w:rPr>
              <w:t>(5);</w:t>
            </w:r>
          </w:p>
        </w:tc>
      </w:tr>
    </w:tbl>
    <w:p w14:paraId="40D6CB18" w14:textId="2773EDF2" w:rsidR="00141A6E" w:rsidRDefault="00141A6E">
      <w:r>
        <w:rPr>
          <w:rFonts w:hint="eastAsia"/>
        </w:rPr>
        <w:t>・実行結果のスナップショット（</w:t>
      </w:r>
      <w:r w:rsidR="0065266F">
        <w:rPr>
          <w:rFonts w:hint="eastAsia"/>
        </w:rPr>
        <w:t>動作を示したコマンドプロンプトの画像</w:t>
      </w:r>
      <w:r>
        <w:rPr>
          <w:rFonts w:hint="eastAsia"/>
        </w:rPr>
        <w:t>）</w:t>
      </w:r>
    </w:p>
    <w:p w14:paraId="0B3A2739" w14:textId="5A8EAEE7" w:rsidR="00141A6E" w:rsidRDefault="007C1027">
      <w:r>
        <w:rPr>
          <w:noProof/>
        </w:rPr>
        <w:drawing>
          <wp:inline distT="0" distB="0" distL="0" distR="0" wp14:anchorId="2ED8B8B3" wp14:editId="4B326A44">
            <wp:extent cx="5612130" cy="4078605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E78" w14:textId="77777777" w:rsidR="00141A6E" w:rsidRDefault="00141A6E">
      <w:r>
        <w:rPr>
          <w:rFonts w:hint="eastAsia"/>
        </w:rPr>
        <w:lastRenderedPageBreak/>
        <w:t>２）</w:t>
      </w:r>
    </w:p>
    <w:p w14:paraId="6FD7F43D" w14:textId="477574FA" w:rsidR="00141A6E" w:rsidRDefault="00141A6E">
      <w:r>
        <w:rPr>
          <w:rFonts w:hint="eastAsia"/>
        </w:rPr>
        <w:t>・作成した</w:t>
      </w:r>
      <w:r w:rsidR="0065266F">
        <w:t>BreadHeating</w:t>
      </w:r>
      <w:r w:rsidRPr="00141A6E">
        <w:t>Random.java</w:t>
      </w:r>
      <w:r>
        <w:rPr>
          <w:rFonts w:hint="eastAsia"/>
        </w:rPr>
        <w:t>のソースコード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41A6E" w:rsidRPr="00141A6E" w14:paraId="037334AD" w14:textId="77777777" w:rsidTr="007700EB">
        <w:trPr>
          <w:trHeight w:val="1220"/>
        </w:trPr>
        <w:tc>
          <w:tcPr>
            <w:tcW w:w="10598" w:type="dxa"/>
          </w:tcPr>
          <w:p w14:paraId="5D68BDDB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  <w:t>//BreadHeatingRandom.java</w:t>
            </w:r>
          </w:p>
          <w:p w14:paraId="16485F1D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  <w:t>import java.util.*;</w:t>
            </w:r>
          </w:p>
          <w:p w14:paraId="7175AC3B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public class </w:t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BreadHeatingRandom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{</w:t>
            </w:r>
          </w:p>
          <w:p w14:paraId="4A5D4553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public static void main(String </w:t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args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[]){</w:t>
            </w:r>
          </w:p>
          <w:p w14:paraId="77395E96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Toaster </w:t>
            </w:r>
            <w:proofErr w:type="spellStart"/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</w:rPr>
              <w:t>eliram</w:t>
            </w:r>
            <w:proofErr w:type="spellEnd"/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</w:rPr>
              <w:t>=new Toaster("</w:t>
            </w: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  <w:lang w:val="pt-BR"/>
              </w:rPr>
              <w:t>エリラム</w:t>
            </w: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</w:rPr>
              <w:t>", 2);</w:t>
            </w:r>
          </w:p>
          <w:p w14:paraId="6EEE8DBC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</w:t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amount= 0;</w:t>
            </w:r>
          </w:p>
          <w:p w14:paraId="50C05F0E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Random r= new Random();</w:t>
            </w:r>
          </w:p>
          <w:p w14:paraId="7F0B7C5E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//</w:t>
            </w: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  <w:lang w:val="pt-BR"/>
              </w:rPr>
              <w:t>ここにコードを追加</w:t>
            </w:r>
          </w:p>
          <w:p w14:paraId="76AF0BA5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for(</w:t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</w:t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i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=0;i&lt;4;i++){</w:t>
            </w:r>
          </w:p>
          <w:p w14:paraId="345EAF8E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  <w:t>eliram.addBread1();</w:t>
            </w:r>
          </w:p>
          <w:p w14:paraId="2F81A2BE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  <w:t>eliram.addBread1();</w:t>
            </w:r>
          </w:p>
          <w:p w14:paraId="1B4D29CB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eliram.heat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(</w:t>
            </w:r>
            <w:proofErr w:type="spellStart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r.nextInt</w:t>
            </w:r>
            <w:proofErr w:type="spellEnd"/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>(3)+3);</w:t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</w:p>
          <w:p w14:paraId="7A491142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1D01BD"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  <w:t>amount=(amount+eliram.open());</w:t>
            </w:r>
          </w:p>
          <w:p w14:paraId="6027F9E0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  <w:t xml:space="preserve">        }</w:t>
            </w:r>
          </w:p>
          <w:p w14:paraId="78A9EB9A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</w:pP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  <w:lang w:val="pt-BR"/>
              </w:rPr>
              <w:t xml:space="preserve">        </w:t>
            </w:r>
            <w:r w:rsidRPr="001D01BD">
              <w:rPr>
                <w:rFonts w:ascii="ＭＳ ゴシック" w:eastAsia="ＭＳ ゴシック" w:hAnsi="ＭＳ ゴシック" w:hint="eastAsia"/>
                <w:sz w:val="20"/>
                <w:szCs w:val="20"/>
                <w:lang w:val="pt-BR"/>
              </w:rPr>
              <w:tab/>
              <w:t>System.out.println("ちゃんっと温めたパンの枚数は："+amount+"枚");</w:t>
            </w:r>
          </w:p>
          <w:p w14:paraId="29C05BFF" w14:textId="77777777" w:rsidR="001D01BD" w:rsidRPr="001D01BD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  <w:t xml:space="preserve">    }</w:t>
            </w:r>
          </w:p>
          <w:p w14:paraId="4AC1AF69" w14:textId="53961270" w:rsidR="00141A6E" w:rsidRPr="00141A6E" w:rsidRDefault="001D01BD" w:rsidP="001D01BD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1D01BD">
              <w:rPr>
                <w:rFonts w:ascii="ＭＳ ゴシック" w:eastAsia="ＭＳ ゴシック" w:hAnsi="ＭＳ ゴシック"/>
                <w:sz w:val="20"/>
                <w:szCs w:val="20"/>
                <w:lang w:val="pt-BR"/>
              </w:rPr>
              <w:t>}</w:t>
            </w:r>
          </w:p>
        </w:tc>
      </w:tr>
    </w:tbl>
    <w:p w14:paraId="75B8890A" w14:textId="356EB3A4" w:rsidR="00141A6E" w:rsidRDefault="0065266F">
      <w:r>
        <w:rPr>
          <w:rFonts w:hint="eastAsia"/>
        </w:rPr>
        <w:t>・実行結果のスナップショット</w:t>
      </w:r>
    </w:p>
    <w:p w14:paraId="436E4DAD" w14:textId="52494F54" w:rsidR="00141A6E" w:rsidRDefault="001D01BD">
      <w:r>
        <w:rPr>
          <w:noProof/>
        </w:rPr>
        <w:drawing>
          <wp:inline distT="0" distB="0" distL="0" distR="0" wp14:anchorId="61752886" wp14:editId="66A082CE">
            <wp:extent cx="5612130" cy="4078605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83A" w14:textId="77777777" w:rsidR="00141A6E" w:rsidRDefault="00141A6E">
      <w:r>
        <w:rPr>
          <w:rFonts w:hint="eastAsia"/>
        </w:rPr>
        <w:t>３）</w:t>
      </w:r>
    </w:p>
    <w:p w14:paraId="0E5C45DF" w14:textId="77777777" w:rsidR="00141A6E" w:rsidRDefault="00141A6E">
      <w:r>
        <w:rPr>
          <w:rFonts w:hint="eastAsia"/>
        </w:rPr>
        <w:t>・</w:t>
      </w:r>
      <w:r w:rsidRPr="00141A6E">
        <w:rPr>
          <w:rFonts w:hint="eastAsia"/>
        </w:rPr>
        <w:t>考えた機能</w:t>
      </w:r>
      <w:r>
        <w:rPr>
          <w:rFonts w:hint="eastAsia"/>
        </w:rPr>
        <w:t>と</w:t>
      </w:r>
      <w:r w:rsidRPr="00141A6E">
        <w:rPr>
          <w:rFonts w:hint="eastAsia"/>
        </w:rPr>
        <w:t>ソースコードの追加・改変個所の説明</w:t>
      </w:r>
    </w:p>
    <w:p w14:paraId="04F1259A" w14:textId="6FA31C5C" w:rsidR="00141A6E" w:rsidRDefault="00726F22">
      <w:r>
        <w:rPr>
          <w:rFonts w:hint="eastAsia"/>
        </w:rPr>
        <w:t xml:space="preserve">　時間に加えて熱度設定を追加する。</w:t>
      </w:r>
      <w:r w:rsidR="00FA0B6A">
        <w:rPr>
          <w:rFonts w:hint="eastAsia"/>
        </w:rPr>
        <w:t>トースタークラスに熱度</w:t>
      </w:r>
      <w:r w:rsidR="0028506C">
        <w:rPr>
          <w:rFonts w:hint="eastAsia"/>
        </w:rPr>
        <w:t>設定</w:t>
      </w:r>
      <w:r w:rsidR="00FA0B6A">
        <w:rPr>
          <w:rFonts w:hint="eastAsia"/>
        </w:rPr>
        <w:t>（</w:t>
      </w:r>
      <w:proofErr w:type="spellStart"/>
      <w:r w:rsidR="00FA0B6A">
        <w:rPr>
          <w:rFonts w:hint="eastAsia"/>
        </w:rPr>
        <w:t>power</w:t>
      </w:r>
      <w:r w:rsidR="0028506C">
        <w:rPr>
          <w:rFonts w:hint="eastAsia"/>
        </w:rPr>
        <w:t>Max</w:t>
      </w:r>
      <w:proofErr w:type="spellEnd"/>
      <w:r w:rsidR="00FA0B6A">
        <w:rPr>
          <w:rFonts w:hint="eastAsia"/>
        </w:rPr>
        <w:t>）</w:t>
      </w:r>
      <w:r w:rsidR="0028506C">
        <w:rPr>
          <w:rFonts w:hint="eastAsia"/>
        </w:rPr>
        <w:t>と焼く効果（</w:t>
      </w:r>
      <w:r w:rsidR="0028506C">
        <w:rPr>
          <w:rFonts w:hint="eastAsia"/>
        </w:rPr>
        <w:t>bake</w:t>
      </w:r>
      <w:r w:rsidR="0028506C">
        <w:rPr>
          <w:rFonts w:hint="eastAsia"/>
        </w:rPr>
        <w:t>）の</w:t>
      </w:r>
      <w:r w:rsidR="00FA0B6A">
        <w:rPr>
          <w:rFonts w:hint="eastAsia"/>
        </w:rPr>
        <w:t>フィールドを追加し、</w:t>
      </w:r>
      <w:r w:rsidR="00FA0B6A">
        <w:t>コンストラクタ</w:t>
      </w:r>
      <w:r w:rsidR="00FA0B6A">
        <w:rPr>
          <w:rFonts w:hint="eastAsia"/>
        </w:rPr>
        <w:t>でトースターにいくら熱度設定が</w:t>
      </w:r>
      <w:r w:rsidR="0088239B">
        <w:rPr>
          <w:rFonts w:hint="eastAsia"/>
        </w:rPr>
        <w:t>あ</w:t>
      </w:r>
      <w:r w:rsidR="00FA0B6A">
        <w:rPr>
          <w:rFonts w:hint="eastAsia"/>
        </w:rPr>
        <w:t>るのかを定義する。焼く効果は熱度かける時間とみなす。</w:t>
      </w:r>
      <w:r w:rsidR="0028506C">
        <w:rPr>
          <w:rFonts w:hint="eastAsia"/>
        </w:rPr>
        <w:t>前と同じパンをちゃんと焼くために、焼く効果は枚数の二倍である必要がある。</w:t>
      </w:r>
    </w:p>
    <w:p w14:paraId="323C3127" w14:textId="77777777" w:rsidR="00141A6E" w:rsidRDefault="00141A6E">
      <w:r>
        <w:rPr>
          <w:rFonts w:hint="eastAsia"/>
        </w:rPr>
        <w:t>・実行結果のスナップショット</w:t>
      </w:r>
    </w:p>
    <w:p w14:paraId="4A368573" w14:textId="3B899F36" w:rsidR="00141A6E" w:rsidRDefault="0088239B">
      <w:r>
        <w:rPr>
          <w:noProof/>
        </w:rPr>
        <w:lastRenderedPageBreak/>
        <w:drawing>
          <wp:inline distT="0" distB="0" distL="0" distR="0" wp14:anchorId="29ADBE0C" wp14:editId="0960ADA0">
            <wp:extent cx="5612130" cy="4078605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647" w14:textId="77777777" w:rsidR="00141A6E" w:rsidRDefault="00141A6E" w:rsidP="00141A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作成・改変したソースコード</w:t>
      </w:r>
      <w:r w:rsidR="005824AB">
        <w:rPr>
          <w:rFonts w:hint="eastAsia"/>
        </w:rPr>
        <w:t>（以下に記載することに加え，各ファイル自体も</w:t>
      </w:r>
      <w:r w:rsidR="005824AB">
        <w:t>Web</w:t>
      </w:r>
      <w:r w:rsidR="005824AB">
        <w:rPr>
          <w:rFonts w:hint="eastAsia"/>
        </w:rPr>
        <w:t>から提出すること．）</w:t>
      </w:r>
    </w:p>
    <w:p w14:paraId="2E88520B" w14:textId="53291D8E" w:rsidR="00141A6E" w:rsidRDefault="00141A6E" w:rsidP="00141A6E">
      <w:r>
        <w:rPr>
          <w:rFonts w:hint="eastAsia"/>
        </w:rPr>
        <w:t>改変した</w:t>
      </w:r>
      <w:r w:rsidR="0065266F">
        <w:t>Toaster</w:t>
      </w:r>
      <w:r>
        <w:t>.java</w:t>
      </w:r>
      <w:r>
        <w:rPr>
          <w:rFonts w:hint="eastAsia"/>
        </w:rPr>
        <w:t>（改変箇所がわかるように色を変えること）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41A6E" w:rsidRPr="00141A6E" w14:paraId="1F599CBA" w14:textId="77777777" w:rsidTr="007700EB">
        <w:trPr>
          <w:trHeight w:val="1220"/>
        </w:trPr>
        <w:tc>
          <w:tcPr>
            <w:tcW w:w="10598" w:type="dxa"/>
          </w:tcPr>
          <w:p w14:paraId="64AB75B3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//Toaster.java</w:t>
            </w:r>
          </w:p>
          <w:p w14:paraId="20CF34B0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class Toaster{</w:t>
            </w:r>
          </w:p>
          <w:p w14:paraId="4825038D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String owner;</w:t>
            </w:r>
          </w:p>
          <w:p w14:paraId="4F061A3A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bread;</w:t>
            </w:r>
          </w:p>
          <w:p w14:paraId="38291363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minutes;</w:t>
            </w:r>
          </w:p>
          <w:p w14:paraId="1AD9A185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max;</w:t>
            </w:r>
          </w:p>
          <w:p w14:paraId="2A163C04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proofErr w:type="spellStart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powerMax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;</w:t>
            </w:r>
          </w:p>
          <w:p w14:paraId="320930FB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 xml:space="preserve">    </w:t>
            </w:r>
            <w:proofErr w:type="spellStart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 xml:space="preserve"> bake;</w:t>
            </w:r>
          </w:p>
          <w:p w14:paraId="25A8EA9F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Toaster(String o,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m,</w:t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 xml:space="preserve"> d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) {</w:t>
            </w:r>
          </w:p>
          <w:p w14:paraId="5C3D9CA4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owner= o;</w:t>
            </w:r>
          </w:p>
          <w:p w14:paraId="57377873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bread=0;</w:t>
            </w:r>
          </w:p>
          <w:p w14:paraId="0614B650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minutes=0;</w:t>
            </w:r>
          </w:p>
          <w:p w14:paraId="63A2C911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max=m;</w:t>
            </w:r>
          </w:p>
          <w:p w14:paraId="77087F3E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powerMax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=d;</w:t>
            </w:r>
          </w:p>
          <w:p w14:paraId="1C066736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 xml:space="preserve">        bake=0;</w:t>
            </w:r>
          </w:p>
          <w:p w14:paraId="5B508872" w14:textId="40092A45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(owner+"はトースターを思い切って買いました．"</w:t>
            </w:r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+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powerMax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+"段階の熱度設定があって、"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+max+"枚の食パンが一度に焼けます．");</w:t>
            </w:r>
          </w:p>
          <w:p w14:paraId="3B8F6557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}</w:t>
            </w:r>
          </w:p>
          <w:p w14:paraId="072F91FA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</w:t>
            </w:r>
          </w:p>
          <w:p w14:paraId="46FFCF5B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void addBread1(){</w:t>
            </w:r>
          </w:p>
          <w:p w14:paraId="5EC29DFD" w14:textId="3AA77CA6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if(bread&lt;max){</w:t>
            </w:r>
          </w:p>
          <w:p w14:paraId="6B33DB22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    bread++;</w:t>
            </w:r>
          </w:p>
          <w:p w14:paraId="3F6A9A97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   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(owner+"はパンを1枚入れました．");</w:t>
            </w:r>
          </w:p>
          <w:p w14:paraId="77B97AA1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}else{</w:t>
            </w:r>
          </w:p>
          <w:p w14:paraId="21A26249" w14:textId="5736D6CA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(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"トースターにはもう入れるところはありません");      </w:t>
            </w:r>
          </w:p>
          <w:p w14:paraId="6DA13E4B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}</w:t>
            </w:r>
          </w:p>
          <w:p w14:paraId="5DDFB0CA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}</w:t>
            </w:r>
          </w:p>
          <w:p w14:paraId="0D20EA65" w14:textId="11A1DFFB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</w:t>
            </w:r>
          </w:p>
          <w:p w14:paraId="42CCE25C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void heat(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h,</w:t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 xml:space="preserve"> p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){</w:t>
            </w:r>
          </w:p>
          <w:p w14:paraId="4914A9B4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if(0&lt;p&amp;&amp;p&lt;=</w:t>
            </w:r>
            <w:proofErr w:type="spellStart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powerMax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){</w:t>
            </w:r>
          </w:p>
          <w:p w14:paraId="38BF46C4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lastRenderedPageBreak/>
              <w:t xml:space="preserve">    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  <w:t>minutes=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minutes+h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;</w:t>
            </w:r>
          </w:p>
          <w:p w14:paraId="1D0AA805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bake=</w:t>
            </w:r>
            <w:proofErr w:type="spellStart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bake+h</w:t>
            </w:r>
            <w:proofErr w:type="spellEnd"/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*p;</w:t>
            </w:r>
          </w:p>
          <w:p w14:paraId="3CDC80FD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ab/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(</w:t>
            </w:r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"パンは熱度設定"+p+"で"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+h+"分焼きました");</w:t>
            </w:r>
          </w:p>
          <w:p w14:paraId="724D3416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}</w:t>
            </w:r>
          </w:p>
          <w:p w14:paraId="16D42974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 xml:space="preserve"> </w:t>
            </w:r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ab/>
            </w:r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ab/>
              <w:t xml:space="preserve">else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 xml:space="preserve">("トースターにこの熱度設定はありません");  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</w:t>
            </w:r>
          </w:p>
          <w:p w14:paraId="64470B8C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}</w:t>
            </w:r>
          </w:p>
          <w:p w14:paraId="1492F3D8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</w:t>
            </w:r>
          </w:p>
          <w:p w14:paraId="64A17437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open(){</w:t>
            </w:r>
          </w:p>
          <w:p w14:paraId="20F45E83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heated= 0;</w:t>
            </w:r>
          </w:p>
          <w:p w14:paraId="59DA9D15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//"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"でなくて"print"なのに注意．printの場合は最後の改行なし．</w:t>
            </w:r>
          </w:p>
          <w:p w14:paraId="32C91223" w14:textId="36C7C443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</w:t>
            </w: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rint</w:t>
            </w:r>
            <w:proofErr w:type="spellEnd"/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(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"オープン！");</w:t>
            </w:r>
          </w:p>
          <w:p w14:paraId="66C98495" w14:textId="67BE3292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if(</w:t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bake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==(2*bread)){</w:t>
            </w:r>
          </w:p>
          <w:p w14:paraId="5BF026FD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   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("いい出来栄え．"+owner+"はパンを"</w:t>
            </w:r>
          </w:p>
          <w:p w14:paraId="2714901A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                    +bread+"枚上手に焼きました．");</w:t>
            </w:r>
          </w:p>
          <w:p w14:paraId="5AE90744" w14:textId="7B63B97D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    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heated=bread;</w:t>
            </w:r>
          </w:p>
          <w:p w14:paraId="38C8A308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}else{</w:t>
            </w:r>
          </w:p>
          <w:p w14:paraId="04232FE5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   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("あちゃー．"+owner+"はパンを焼くのに失敗しました．");</w:t>
            </w:r>
          </w:p>
          <w:p w14:paraId="3E2623D0" w14:textId="77B893B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}</w:t>
            </w:r>
          </w:p>
          <w:p w14:paraId="5838C099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bread=0;</w:t>
            </w:r>
          </w:p>
          <w:p w14:paraId="144185DA" w14:textId="77777777" w:rsid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minutes=0;</w:t>
            </w:r>
          </w:p>
          <w:p w14:paraId="30B8AEA0" w14:textId="7EDAD32C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　　　　</w:t>
            </w:r>
            <w:r w:rsidRPr="003C6AB0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bake=0;</w:t>
            </w:r>
          </w:p>
          <w:p w14:paraId="380FECF8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return(heated);</w:t>
            </w:r>
          </w:p>
          <w:p w14:paraId="5602AC73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}       </w:t>
            </w:r>
          </w:p>
          <w:p w14:paraId="3F9EA71F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</w:t>
            </w:r>
          </w:p>
          <w:p w14:paraId="447E26F4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void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printSt</w:t>
            </w:r>
            <w:bookmarkStart w:id="0" w:name="_GoBack"/>
            <w:bookmarkEnd w:id="0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atus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(){</w:t>
            </w:r>
          </w:p>
          <w:p w14:paraId="36A93E8D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System.out.println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(owner+"のトースターにはパンが"+bread</w:t>
            </w:r>
          </w:p>
          <w:p w14:paraId="15D16DE2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                +"枚入っていて，これまでに"+minutes+"分焼きました.");</w:t>
            </w:r>
          </w:p>
          <w:p w14:paraId="1E713598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}   </w:t>
            </w:r>
          </w:p>
          <w:p w14:paraId="3EC03814" w14:textId="7821CE6C" w:rsidR="00141A6E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}</w:t>
            </w:r>
          </w:p>
          <w:p w14:paraId="6F342710" w14:textId="77777777" w:rsidR="00141A6E" w:rsidRDefault="00141A6E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  <w:p w14:paraId="3ECB7BCF" w14:textId="77777777" w:rsidR="00141A6E" w:rsidRPr="00141A6E" w:rsidRDefault="00141A6E" w:rsidP="00141A6E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</w:tr>
    </w:tbl>
    <w:p w14:paraId="4BDE4DF5" w14:textId="77777777" w:rsidR="00141A6E" w:rsidRDefault="00141A6E" w:rsidP="00141A6E"/>
    <w:p w14:paraId="2A61874C" w14:textId="528F7A95" w:rsidR="00141A6E" w:rsidRDefault="00141A6E" w:rsidP="00141A6E">
      <w:r>
        <w:rPr>
          <w:rFonts w:hint="eastAsia"/>
        </w:rPr>
        <w:t>改変した</w:t>
      </w:r>
      <w:r w:rsidR="0065266F">
        <w:t>BreadHeating</w:t>
      </w:r>
      <w:r>
        <w:t>.java</w:t>
      </w:r>
      <w:r>
        <w:rPr>
          <w:rFonts w:hint="eastAsia"/>
        </w:rPr>
        <w:t>（改変箇所</w:t>
      </w:r>
      <w:r w:rsidR="00992811">
        <w:rPr>
          <w:rFonts w:hint="eastAsia"/>
        </w:rPr>
        <w:t>がわかるように色を変えること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41A6E" w:rsidRPr="00141A6E" w14:paraId="09FC2F30" w14:textId="77777777" w:rsidTr="007700EB">
        <w:trPr>
          <w:trHeight w:val="1220"/>
        </w:trPr>
        <w:tc>
          <w:tcPr>
            <w:tcW w:w="10598" w:type="dxa"/>
          </w:tcPr>
          <w:p w14:paraId="67518845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//BreadHeating.java</w:t>
            </w:r>
          </w:p>
          <w:p w14:paraId="3DE5B2C2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public class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BreadHeating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{</w:t>
            </w:r>
          </w:p>
          <w:p w14:paraId="30078156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public static void main(String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args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[]){</w:t>
            </w:r>
          </w:p>
          <w:p w14:paraId="2AF9974F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Toaster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eliram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=new Toaster("パン好きエリラム", 2</w:t>
            </w:r>
            <w:r w:rsidRPr="0088239B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,3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);</w:t>
            </w:r>
          </w:p>
          <w:p w14:paraId="442E8E16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eliram.printStatus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();</w:t>
            </w:r>
          </w:p>
          <w:p w14:paraId="490DBA68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eliram.addBread1();</w:t>
            </w:r>
          </w:p>
          <w:p w14:paraId="2EB50E82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eliram.addBread1();</w:t>
            </w:r>
          </w:p>
          <w:p w14:paraId="72FA6C30" w14:textId="2E8D56FC" w:rsidR="0088239B" w:rsidRDefault="00C56F50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r w:rsidR="0088239B"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eliram.addBread1();</w:t>
            </w:r>
          </w:p>
          <w:p w14:paraId="7F4EC0A3" w14:textId="5F0ABC56" w:rsidR="00C56F50" w:rsidRPr="00C56F50" w:rsidRDefault="00C56F50" w:rsidP="0088239B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</w:t>
            </w:r>
            <w:proofErr w:type="spellStart"/>
            <w:r w:rsidRPr="00C56F50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eliram.heat</w:t>
            </w:r>
            <w:proofErr w:type="spellEnd"/>
            <w:r w:rsidRPr="00C56F50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(4,5);</w:t>
            </w:r>
          </w:p>
          <w:p w14:paraId="0C155AE9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eliram.heat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(4</w:t>
            </w:r>
            <w:r w:rsidRPr="0088239B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,2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);</w:t>
            </w:r>
          </w:p>
          <w:p w14:paraId="2A4D5EA8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eliram.printStatus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();</w:t>
            </w:r>
          </w:p>
          <w:p w14:paraId="75352DD7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eliram.open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();</w:t>
            </w:r>
          </w:p>
          <w:p w14:paraId="142C9701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 </w:t>
            </w:r>
          </w:p>
          <w:p w14:paraId="0DA9CB9F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 xml:space="preserve">        Toaster </w:t>
            </w:r>
            <w:proofErr w:type="spellStart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barak</w:t>
            </w:r>
            <w:proofErr w:type="spellEnd"/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= new Toaster("コメ好きバラク",4</w:t>
            </w:r>
            <w:r w:rsidRPr="00C56F50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,5</w:t>
            </w:r>
            <w:r w:rsidRPr="0088239B">
              <w:rPr>
                <w:rFonts w:ascii="ＭＳ ゴシック" w:eastAsia="ＭＳ ゴシック" w:hAnsi="ＭＳ ゴシック" w:hint="eastAsia"/>
                <w:sz w:val="20"/>
                <w:szCs w:val="20"/>
              </w:rPr>
              <w:t>);</w:t>
            </w:r>
          </w:p>
          <w:p w14:paraId="45F54676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</w:t>
            </w:r>
          </w:p>
          <w:p w14:paraId="6D9D0371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for(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int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i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=0;i&lt;3;i++){</w:t>
            </w:r>
          </w:p>
          <w:p w14:paraId="3B99F971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   barak.addBread1();</w:t>
            </w:r>
          </w:p>
          <w:p w14:paraId="1D033367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};</w:t>
            </w:r>
          </w:p>
          <w:p w14:paraId="1ED7B79C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barak.heat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(2</w:t>
            </w:r>
            <w:r w:rsidRPr="00C56F50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>,3</w:t>
            </w: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);</w:t>
            </w:r>
          </w:p>
          <w:p w14:paraId="54AB9032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</w:t>
            </w:r>
            <w:proofErr w:type="spellStart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barak.open</w:t>
            </w:r>
            <w:proofErr w:type="spellEnd"/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();</w:t>
            </w:r>
          </w:p>
          <w:p w14:paraId="54C7B4AA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    </w:t>
            </w:r>
          </w:p>
          <w:p w14:paraId="0C6ACA2F" w14:textId="77777777" w:rsidR="0088239B" w:rsidRPr="0088239B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    }</w:t>
            </w:r>
          </w:p>
          <w:p w14:paraId="7A903989" w14:textId="77DB1A2E" w:rsidR="00141A6E" w:rsidRPr="0065266F" w:rsidRDefault="0088239B" w:rsidP="0088239B">
            <w:pPr>
              <w:spacing w:line="240" w:lineRule="exac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88239B">
              <w:rPr>
                <w:rFonts w:ascii="ＭＳ ゴシック" w:eastAsia="ＭＳ ゴシック" w:hAnsi="ＭＳ ゴシック"/>
                <w:sz w:val="20"/>
                <w:szCs w:val="20"/>
              </w:rPr>
              <w:t>}</w:t>
            </w:r>
          </w:p>
        </w:tc>
      </w:tr>
    </w:tbl>
    <w:p w14:paraId="2AAB0600" w14:textId="77777777" w:rsidR="00141A6E" w:rsidRDefault="00141A6E" w:rsidP="00141A6E"/>
    <w:p w14:paraId="7E12055D" w14:textId="77777777" w:rsidR="00992811" w:rsidRDefault="00992811" w:rsidP="00992811">
      <w:r>
        <w:rPr>
          <w:rFonts w:hint="eastAsia"/>
        </w:rPr>
        <w:t>・実行結果のスナップショット</w:t>
      </w:r>
    </w:p>
    <w:p w14:paraId="771BC95D" w14:textId="1F379D4C" w:rsidR="00141A6E" w:rsidRDefault="00C56F50">
      <w:r>
        <w:rPr>
          <w:noProof/>
        </w:rPr>
        <w:lastRenderedPageBreak/>
        <w:drawing>
          <wp:inline distT="0" distB="0" distL="0" distR="0" wp14:anchorId="339A29AD" wp14:editId="3C3DAD1C">
            <wp:extent cx="5612130" cy="4078605"/>
            <wp:effectExtent l="0" t="0" r="762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A6E" w:rsidSect="007700EB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3A89"/>
    <w:multiLevelType w:val="hybridMultilevel"/>
    <w:tmpl w:val="145C6866"/>
    <w:lvl w:ilvl="0" w:tplc="E974AADA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6E"/>
    <w:rsid w:val="00141A6E"/>
    <w:rsid w:val="001D01BD"/>
    <w:rsid w:val="0028506C"/>
    <w:rsid w:val="003C6AB0"/>
    <w:rsid w:val="005824AB"/>
    <w:rsid w:val="0065266F"/>
    <w:rsid w:val="00726F22"/>
    <w:rsid w:val="007700EB"/>
    <w:rsid w:val="007C1027"/>
    <w:rsid w:val="0088239B"/>
    <w:rsid w:val="00992811"/>
    <w:rsid w:val="00C56F50"/>
    <w:rsid w:val="00D25097"/>
    <w:rsid w:val="00FA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1ED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A6E"/>
    <w:pPr>
      <w:ind w:leftChars="400" w:left="960"/>
    </w:pPr>
  </w:style>
  <w:style w:type="paragraph" w:styleId="a5">
    <w:name w:val="Balloon Text"/>
    <w:basedOn w:val="a"/>
    <w:link w:val="a6"/>
    <w:uiPriority w:val="99"/>
    <w:semiHidden/>
    <w:unhideWhenUsed/>
    <w:rsid w:val="007C10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7C10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A6E"/>
    <w:pPr>
      <w:ind w:leftChars="400" w:left="960"/>
    </w:pPr>
  </w:style>
  <w:style w:type="paragraph" w:styleId="a5">
    <w:name w:val="Balloon Text"/>
    <w:basedOn w:val="a"/>
    <w:link w:val="a6"/>
    <w:uiPriority w:val="99"/>
    <w:semiHidden/>
    <w:unhideWhenUsed/>
    <w:rsid w:val="007C10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7C10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8E816A51.dotm</Template>
  <TotalTime>155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 Reiji</dc:creator>
  <cp:keywords/>
  <dc:description/>
  <cp:lastModifiedBy>情報文化学部</cp:lastModifiedBy>
  <cp:revision>7</cp:revision>
  <dcterms:created xsi:type="dcterms:W3CDTF">2015-12-20T05:45:00Z</dcterms:created>
  <dcterms:modified xsi:type="dcterms:W3CDTF">2016-12-26T05:16:00Z</dcterms:modified>
</cp:coreProperties>
</file>